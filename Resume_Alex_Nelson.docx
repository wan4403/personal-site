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AC083" w14:textId="7C71CED5" w:rsidR="000C0D43" w:rsidRDefault="00BA1CA5" w:rsidP="00BA1CA5">
      <w:pPr>
        <w:pStyle w:val="Name"/>
        <w:spacing w:after="0"/>
        <w:rPr>
          <w:rFonts w:eastAsia="Garamond" w:cs="Garamond"/>
          <w:szCs w:val="44"/>
        </w:rPr>
      </w:pPr>
      <w:r>
        <w:t xml:space="preserve">W. </w:t>
      </w:r>
      <w:r w:rsidR="3CDB687A">
        <w:t>Alex Nelson</w:t>
      </w:r>
    </w:p>
    <w:tbl>
      <w:tblPr>
        <w:tblW w:w="4990" w:type="pct"/>
        <w:tblLayout w:type="fixed"/>
        <w:tblLook w:val="0000" w:firstRow="0" w:lastRow="0" w:firstColumn="0" w:lastColumn="0" w:noHBand="0" w:noVBand="0"/>
      </w:tblPr>
      <w:tblGrid>
        <w:gridCol w:w="740"/>
        <w:gridCol w:w="8817"/>
      </w:tblGrid>
      <w:tr w:rsidR="00123CFC" w:rsidRPr="00A432B1" w14:paraId="50ABDC65" w14:textId="77777777" w:rsidTr="001455ED">
        <w:trPr>
          <w:cantSplit/>
          <w:trHeight w:val="679"/>
        </w:trPr>
        <w:tc>
          <w:tcPr>
            <w:tcW w:w="5000" w:type="pct"/>
            <w:gridSpan w:val="2"/>
          </w:tcPr>
          <w:tbl>
            <w:tblPr>
              <w:tblpPr w:leftFromText="187" w:rightFromText="187" w:vertAnchor="page" w:horzAnchor="margin" w:tblpY="1"/>
              <w:tblOverlap w:val="never"/>
              <w:tblW w:w="9205" w:type="dxa"/>
              <w:tblInd w:w="1" w:type="dxa"/>
              <w:tblLayout w:type="fixed"/>
              <w:tblLook w:val="0000" w:firstRow="0" w:lastRow="0" w:firstColumn="0" w:lastColumn="0" w:noHBand="0" w:noVBand="0"/>
            </w:tblPr>
            <w:tblGrid>
              <w:gridCol w:w="9205"/>
            </w:tblGrid>
            <w:tr w:rsidR="00123CFC" w:rsidRPr="00A432B1" w14:paraId="29311B29" w14:textId="77777777" w:rsidTr="001455ED">
              <w:trPr>
                <w:trHeight w:val="72"/>
              </w:trPr>
              <w:tc>
                <w:tcPr>
                  <w:tcW w:w="5000" w:type="pct"/>
                </w:tcPr>
                <w:p w14:paraId="33CBB6D0" w14:textId="77777777" w:rsidR="00123CFC" w:rsidRPr="00A432B1" w:rsidRDefault="00123CFC" w:rsidP="00123CFC">
                  <w:pPr>
                    <w:pStyle w:val="Address1"/>
                    <w:rPr>
                      <w:sz w:val="14"/>
                    </w:rPr>
                  </w:pPr>
                  <w:r w:rsidRPr="00A432B1">
                    <w:rPr>
                      <w:sz w:val="14"/>
                    </w:rPr>
                    <w:t>(713) 515-9452</w:t>
                  </w:r>
                  <w:r>
                    <w:rPr>
                      <w:sz w:val="14"/>
                    </w:rPr>
                    <w:t xml:space="preserve"> •</w:t>
                  </w:r>
                  <w:r w:rsidRPr="00A432B1">
                    <w:rPr>
                      <w:sz w:val="14"/>
                    </w:rPr>
                    <w:t xml:space="preserve"> wan4403@tamu.edu</w:t>
                  </w:r>
                </w:p>
              </w:tc>
            </w:tr>
            <w:tr w:rsidR="00123CFC" w:rsidRPr="00A432B1" w14:paraId="7F23E3C5" w14:textId="77777777" w:rsidTr="001455ED">
              <w:trPr>
                <w:trHeight w:val="204"/>
              </w:trPr>
              <w:tc>
                <w:tcPr>
                  <w:tcW w:w="5000" w:type="pct"/>
                </w:tcPr>
                <w:p w14:paraId="5BEBC650" w14:textId="77777777" w:rsidR="00123CFC" w:rsidRPr="00A432B1" w:rsidRDefault="00123CFC" w:rsidP="00123CFC">
                  <w:pPr>
                    <w:pStyle w:val="Address2"/>
                    <w:rPr>
                      <w:sz w:val="14"/>
                    </w:rPr>
                  </w:pPr>
                  <w:r w:rsidRPr="00A432B1">
                    <w:rPr>
                      <w:sz w:val="14"/>
                    </w:rPr>
                    <w:t xml:space="preserve">4151 Wellborn Rd  bryan, tx 77801 </w:t>
                  </w:r>
                </w:p>
              </w:tc>
            </w:tr>
          </w:tbl>
          <w:p w14:paraId="2C799DEA" w14:textId="0241E033" w:rsidR="00123CFC" w:rsidRPr="00A432B1" w:rsidRDefault="00123CFC" w:rsidP="001C030F">
            <w:pPr>
              <w:pStyle w:val="SectionTitle"/>
              <w:rPr>
                <w:b/>
                <w:sz w:val="14"/>
              </w:rPr>
            </w:pPr>
            <w:r w:rsidRPr="00A432B1">
              <w:rPr>
                <w:b/>
              </w:rPr>
              <w:t>Education</w:t>
            </w:r>
          </w:p>
        </w:tc>
      </w:tr>
      <w:tr w:rsidR="00AB4D3B" w:rsidRPr="007A4A72" w14:paraId="2519230E" w14:textId="77777777" w:rsidTr="001455ED">
        <w:trPr>
          <w:trHeight w:val="826"/>
        </w:trPr>
        <w:tc>
          <w:tcPr>
            <w:tcW w:w="387" w:type="pct"/>
          </w:tcPr>
          <w:p w14:paraId="6C32E5FB" w14:textId="77777777" w:rsidR="00123CFC" w:rsidRPr="007A4A72" w:rsidRDefault="00123CFC" w:rsidP="001C030F">
            <w:pPr>
              <w:pStyle w:val="NoTitle"/>
              <w:rPr>
                <w:sz w:val="18"/>
              </w:rPr>
            </w:pPr>
          </w:p>
        </w:tc>
        <w:tc>
          <w:tcPr>
            <w:tcW w:w="4613" w:type="pct"/>
          </w:tcPr>
          <w:p w14:paraId="77ADBF79" w14:textId="77777777" w:rsidR="00123CFC" w:rsidRPr="007A4A72" w:rsidRDefault="00123CFC" w:rsidP="00BD6785">
            <w:pPr>
              <w:pStyle w:val="Institution"/>
              <w:tabs>
                <w:tab w:val="clear" w:pos="6480"/>
                <w:tab w:val="right" w:pos="8620"/>
              </w:tabs>
              <w:rPr>
                <w:sz w:val="18"/>
              </w:rPr>
            </w:pPr>
            <w:r w:rsidRPr="007A4A72">
              <w:rPr>
                <w:b/>
                <w:sz w:val="18"/>
              </w:rPr>
              <w:t>Texas A&amp;M University</w:t>
            </w:r>
            <w:r>
              <w:rPr>
                <w:sz w:val="18"/>
              </w:rPr>
              <w:t>, College Station, TX</w:t>
            </w:r>
            <w:r w:rsidRPr="007A4A72">
              <w:rPr>
                <w:sz w:val="18"/>
              </w:rPr>
              <w:tab/>
            </w:r>
            <w:r>
              <w:rPr>
                <w:sz w:val="18"/>
              </w:rPr>
              <w:t>May 2017</w:t>
            </w:r>
          </w:p>
          <w:p w14:paraId="5F97775F" w14:textId="77777777" w:rsidR="00123CFC" w:rsidRDefault="00123CFC" w:rsidP="001C030F">
            <w:pPr>
              <w:pStyle w:val="Achievement"/>
              <w:tabs>
                <w:tab w:val="right" w:pos="8454"/>
              </w:tabs>
              <w:spacing w:after="0"/>
              <w:jc w:val="left"/>
              <w:rPr>
                <w:sz w:val="18"/>
              </w:rPr>
            </w:pPr>
            <w:r>
              <w:rPr>
                <w:sz w:val="18"/>
              </w:rPr>
              <w:t>Bachelor of Science in Mechanical Engineering</w:t>
            </w:r>
          </w:p>
          <w:p w14:paraId="013FEBDB" w14:textId="15EEBC8B" w:rsidR="00666367" w:rsidRDefault="00123CFC" w:rsidP="001455ED">
            <w:pPr>
              <w:pStyle w:val="Achievement"/>
              <w:tabs>
                <w:tab w:val="right" w:pos="8454"/>
              </w:tabs>
              <w:jc w:val="left"/>
              <w:rPr>
                <w:sz w:val="18"/>
              </w:rPr>
            </w:pPr>
            <w:r>
              <w:rPr>
                <w:sz w:val="18"/>
              </w:rPr>
              <w:t>Cumulative GPR</w:t>
            </w:r>
            <w:r w:rsidR="005062B4">
              <w:rPr>
                <w:sz w:val="18"/>
              </w:rPr>
              <w:t xml:space="preserve">: </w:t>
            </w:r>
            <w:r>
              <w:rPr>
                <w:sz w:val="18"/>
              </w:rPr>
              <w:t>3.</w:t>
            </w:r>
            <w:r w:rsidR="00110342">
              <w:rPr>
                <w:sz w:val="18"/>
              </w:rPr>
              <w:t>1</w:t>
            </w:r>
          </w:p>
          <w:p w14:paraId="0C47CEAF" w14:textId="77777777" w:rsidR="001455ED" w:rsidRDefault="001455ED" w:rsidP="001455ED">
            <w:pPr>
              <w:pStyle w:val="Achievement"/>
              <w:tabs>
                <w:tab w:val="right" w:pos="8454"/>
              </w:tabs>
              <w:spacing w:after="0" w:line="240" w:lineRule="auto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Related Coursework:</w:t>
            </w:r>
          </w:p>
          <w:tbl>
            <w:tblPr>
              <w:tblW w:w="8208" w:type="dxa"/>
              <w:tblLayout w:type="fixed"/>
              <w:tblLook w:val="04A0" w:firstRow="1" w:lastRow="0" w:firstColumn="1" w:lastColumn="0" w:noHBand="0" w:noVBand="1"/>
            </w:tblPr>
            <w:tblGrid>
              <w:gridCol w:w="2736"/>
              <w:gridCol w:w="2736"/>
              <w:gridCol w:w="2736"/>
            </w:tblGrid>
            <w:tr w:rsidR="001455ED" w:rsidRPr="001455ED" w14:paraId="0361AC5B" w14:textId="77777777" w:rsidTr="001455ED">
              <w:trPr>
                <w:trHeight w:val="293"/>
              </w:trPr>
              <w:tc>
                <w:tcPr>
                  <w:tcW w:w="2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A38" w14:textId="6B65FFAA" w:rsidR="001455ED" w:rsidRPr="001455ED" w:rsidRDefault="00392EA6" w:rsidP="001455ED">
                  <w:pPr>
                    <w:jc w:val="center"/>
                    <w:rPr>
                      <w:color w:val="000000"/>
                      <w:sz w:val="16"/>
                      <w:szCs w:val="22"/>
                    </w:rPr>
                  </w:pPr>
                  <w:r>
                    <w:rPr>
                      <w:color w:val="000000"/>
                      <w:sz w:val="16"/>
                      <w:szCs w:val="22"/>
                    </w:rPr>
                    <w:t>Dynamics and Vibrations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D5C5D" w14:textId="77777777" w:rsidR="001455ED" w:rsidRPr="001455ED" w:rsidRDefault="001455ED" w:rsidP="001455ED">
                  <w:pPr>
                    <w:jc w:val="center"/>
                    <w:rPr>
                      <w:color w:val="000000"/>
                      <w:sz w:val="16"/>
                      <w:szCs w:val="22"/>
                    </w:rPr>
                  </w:pPr>
                  <w:r w:rsidRPr="001455ED">
                    <w:rPr>
                      <w:color w:val="000000"/>
                      <w:sz w:val="16"/>
                      <w:szCs w:val="22"/>
                    </w:rPr>
                    <w:t>Materials Science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D2358" w14:textId="77777777" w:rsidR="001455ED" w:rsidRPr="001455ED" w:rsidRDefault="001455ED" w:rsidP="001455ED">
                  <w:pPr>
                    <w:jc w:val="center"/>
                    <w:rPr>
                      <w:color w:val="000000"/>
                      <w:sz w:val="16"/>
                      <w:szCs w:val="22"/>
                    </w:rPr>
                  </w:pPr>
                  <w:r w:rsidRPr="001455ED">
                    <w:rPr>
                      <w:color w:val="000000"/>
                      <w:sz w:val="16"/>
                      <w:szCs w:val="22"/>
                    </w:rPr>
                    <w:t>Thermodynamics</w:t>
                  </w:r>
                </w:p>
              </w:tc>
            </w:tr>
            <w:tr w:rsidR="001455ED" w:rsidRPr="001455ED" w14:paraId="0F905509" w14:textId="77777777" w:rsidTr="001455ED">
              <w:trPr>
                <w:trHeight w:val="293"/>
              </w:trPr>
              <w:tc>
                <w:tcPr>
                  <w:tcW w:w="2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DDA2D" w14:textId="08547735" w:rsidR="001455ED" w:rsidRPr="001455ED" w:rsidRDefault="00543E8F" w:rsidP="001455ED">
                  <w:pPr>
                    <w:jc w:val="center"/>
                    <w:rPr>
                      <w:color w:val="000000"/>
                      <w:sz w:val="16"/>
                      <w:szCs w:val="22"/>
                    </w:rPr>
                  </w:pPr>
                  <w:r>
                    <w:rPr>
                      <w:color w:val="000000"/>
                      <w:sz w:val="16"/>
                      <w:szCs w:val="22"/>
                    </w:rPr>
                    <w:t>Computer Design Graphics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7D63F" w14:textId="77777777" w:rsidR="001455ED" w:rsidRPr="001455ED" w:rsidRDefault="001455ED" w:rsidP="001455ED">
                  <w:pPr>
                    <w:jc w:val="center"/>
                    <w:rPr>
                      <w:color w:val="000000"/>
                      <w:sz w:val="16"/>
                      <w:szCs w:val="22"/>
                    </w:rPr>
                  </w:pPr>
                  <w:r w:rsidRPr="001455ED">
                    <w:rPr>
                      <w:color w:val="000000"/>
                      <w:sz w:val="16"/>
                      <w:szCs w:val="22"/>
                    </w:rPr>
                    <w:t>Mechanics of Materials</w:t>
                  </w:r>
                </w:p>
              </w:tc>
              <w:tc>
                <w:tcPr>
                  <w:tcW w:w="2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33049" w14:textId="77777777" w:rsidR="001455ED" w:rsidRPr="001455ED" w:rsidRDefault="001455ED" w:rsidP="001455ED">
                  <w:pPr>
                    <w:jc w:val="center"/>
                    <w:rPr>
                      <w:color w:val="000000"/>
                      <w:sz w:val="16"/>
                      <w:szCs w:val="22"/>
                    </w:rPr>
                  </w:pPr>
                  <w:r w:rsidRPr="001455ED">
                    <w:rPr>
                      <w:color w:val="000000"/>
                      <w:sz w:val="16"/>
                      <w:szCs w:val="22"/>
                    </w:rPr>
                    <w:t>Fluid Dynamics</w:t>
                  </w:r>
                </w:p>
              </w:tc>
            </w:tr>
          </w:tbl>
          <w:p w14:paraId="50CB5F70" w14:textId="6F519CBF" w:rsidR="001455ED" w:rsidRPr="007A4A72" w:rsidRDefault="001455ED" w:rsidP="001455ED">
            <w:pPr>
              <w:pStyle w:val="Achievement"/>
              <w:tabs>
                <w:tab w:val="right" w:pos="8454"/>
              </w:tabs>
              <w:spacing w:line="240" w:lineRule="auto"/>
              <w:ind w:left="0" w:firstLine="0"/>
              <w:jc w:val="left"/>
              <w:rPr>
                <w:sz w:val="18"/>
              </w:rPr>
            </w:pPr>
          </w:p>
        </w:tc>
      </w:tr>
      <w:tr w:rsidR="00110342" w:rsidRPr="00A432B1" w14:paraId="7EF2198D" w14:textId="77777777" w:rsidTr="001455ED">
        <w:trPr>
          <w:cantSplit/>
          <w:trHeight w:val="517"/>
        </w:trPr>
        <w:tc>
          <w:tcPr>
            <w:tcW w:w="5000" w:type="pct"/>
            <w:gridSpan w:val="2"/>
          </w:tcPr>
          <w:p w14:paraId="79DA5B32" w14:textId="77777777" w:rsidR="00B447F0" w:rsidRDefault="00B447F0" w:rsidP="00B447F0">
            <w:pPr>
              <w:pStyle w:val="SectionTitle"/>
              <w:spacing w:before="0" w:line="240" w:lineRule="auto"/>
              <w:rPr>
                <w:b/>
              </w:rPr>
            </w:pPr>
          </w:p>
          <w:p w14:paraId="2582CC7B" w14:textId="18F4659B" w:rsidR="00110342" w:rsidRDefault="00110342" w:rsidP="00110342">
            <w:pPr>
              <w:pStyle w:val="SectionTitle"/>
              <w:spacing w:before="0"/>
              <w:rPr>
                <w:b/>
              </w:rPr>
            </w:pPr>
            <w:r w:rsidRPr="00A432B1">
              <w:rPr>
                <w:b/>
              </w:rPr>
              <w:t>Technical Expertise</w:t>
            </w:r>
          </w:p>
          <w:tbl>
            <w:tblPr>
              <w:tblW w:w="4999" w:type="pct"/>
              <w:tblInd w:w="1" w:type="dxa"/>
              <w:tblLayout w:type="fixed"/>
              <w:tblLook w:val="0000" w:firstRow="0" w:lastRow="0" w:firstColumn="0" w:lastColumn="0" w:noHBand="0" w:noVBand="0"/>
            </w:tblPr>
            <w:tblGrid>
              <w:gridCol w:w="248"/>
              <w:gridCol w:w="9091"/>
            </w:tblGrid>
            <w:tr w:rsidR="00110342" w:rsidRPr="007A4A72" w14:paraId="501B5B56" w14:textId="77777777" w:rsidTr="001455ED">
              <w:trPr>
                <w:trHeight w:val="599"/>
              </w:trPr>
              <w:tc>
                <w:tcPr>
                  <w:tcW w:w="133" w:type="pct"/>
                </w:tcPr>
                <w:p w14:paraId="25EB5AC9" w14:textId="77777777" w:rsidR="00110342" w:rsidRPr="00A432B1" w:rsidRDefault="00110342" w:rsidP="001C030F">
                  <w:pPr>
                    <w:pStyle w:val="NoTitle"/>
                    <w:rPr>
                      <w:sz w:val="14"/>
                    </w:rPr>
                  </w:pPr>
                </w:p>
              </w:tc>
              <w:tc>
                <w:tcPr>
                  <w:tcW w:w="4867" w:type="pct"/>
                </w:tcPr>
                <w:tbl>
                  <w:tblPr>
                    <w:tblW w:w="8124" w:type="dxa"/>
                    <w:jc w:val="center"/>
                    <w:tblInd w:w="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1"/>
                    <w:gridCol w:w="2031"/>
                    <w:gridCol w:w="2031"/>
                    <w:gridCol w:w="2031"/>
                  </w:tblGrid>
                  <w:tr w:rsidR="00110342" w:rsidRPr="00D72FDB" w14:paraId="6B408A39" w14:textId="77777777" w:rsidTr="001455ED">
                    <w:trPr>
                      <w:trHeight w:val="300"/>
                      <w:jc w:val="center"/>
                    </w:trPr>
                    <w:tc>
                      <w:tcPr>
                        <w:tcW w:w="2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1068B2A" w14:textId="77777777" w:rsidR="00110342" w:rsidRPr="00D72FDB" w:rsidRDefault="00110342" w:rsidP="001C030F">
                        <w:pPr>
                          <w:jc w:val="center"/>
                          <w:rPr>
                            <w:color w:val="000000"/>
                            <w:sz w:val="16"/>
                            <w:szCs w:val="22"/>
                          </w:rPr>
                        </w:pPr>
                        <w:r w:rsidRPr="00D72FDB">
                          <w:rPr>
                            <w:color w:val="000000"/>
                            <w:sz w:val="16"/>
                            <w:szCs w:val="22"/>
                          </w:rPr>
                          <w:t>SolidWorks</w:t>
                        </w:r>
                      </w:p>
                    </w:tc>
                    <w:tc>
                      <w:tcPr>
                        <w:tcW w:w="2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315A24D" w14:textId="77777777" w:rsidR="00110342" w:rsidRPr="00D72FDB" w:rsidRDefault="00110342" w:rsidP="001C030F">
                        <w:pPr>
                          <w:jc w:val="center"/>
                          <w:rPr>
                            <w:color w:val="000000"/>
                            <w:sz w:val="16"/>
                            <w:szCs w:val="22"/>
                          </w:rPr>
                        </w:pPr>
                        <w:proofErr w:type="spellStart"/>
                        <w:r w:rsidRPr="00D72FDB">
                          <w:rPr>
                            <w:color w:val="000000"/>
                            <w:sz w:val="16"/>
                            <w:szCs w:val="22"/>
                          </w:rPr>
                          <w:t>Matlab</w:t>
                        </w:r>
                        <w:proofErr w:type="spellEnd"/>
                      </w:p>
                    </w:tc>
                    <w:tc>
                      <w:tcPr>
                        <w:tcW w:w="2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00027DB" w14:textId="77777777" w:rsidR="00110342" w:rsidRPr="00D72FDB" w:rsidRDefault="00110342" w:rsidP="001C030F">
                        <w:pPr>
                          <w:jc w:val="center"/>
                          <w:rPr>
                            <w:color w:val="000000"/>
                            <w:sz w:val="16"/>
                            <w:szCs w:val="22"/>
                          </w:rPr>
                        </w:pPr>
                        <w:r w:rsidRPr="00D72FDB">
                          <w:rPr>
                            <w:color w:val="000000"/>
                            <w:sz w:val="16"/>
                            <w:szCs w:val="22"/>
                          </w:rPr>
                          <w:t>C++</w:t>
                        </w:r>
                      </w:p>
                    </w:tc>
                    <w:tc>
                      <w:tcPr>
                        <w:tcW w:w="2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105EC21" w14:textId="331B445D" w:rsidR="00110342" w:rsidRPr="00D72FDB" w:rsidRDefault="00543E8F" w:rsidP="001C030F">
                        <w:pPr>
                          <w:jc w:val="center"/>
                          <w:rPr>
                            <w:color w:val="000000"/>
                            <w:sz w:val="16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22"/>
                          </w:rPr>
                          <w:t>AutoCAD</w:t>
                        </w:r>
                        <w:bookmarkStart w:id="0" w:name="_GoBack"/>
                        <w:bookmarkEnd w:id="0"/>
                      </w:p>
                    </w:tc>
                  </w:tr>
                  <w:tr w:rsidR="00110342" w:rsidRPr="00D72FDB" w14:paraId="3EB9C147" w14:textId="77777777" w:rsidTr="001455ED">
                    <w:trPr>
                      <w:trHeight w:val="300"/>
                      <w:jc w:val="center"/>
                    </w:trPr>
                    <w:tc>
                      <w:tcPr>
                        <w:tcW w:w="2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6039D8D" w14:textId="77777777" w:rsidR="00110342" w:rsidRPr="00D72FDB" w:rsidRDefault="00110342" w:rsidP="001C030F">
                        <w:pPr>
                          <w:jc w:val="center"/>
                          <w:rPr>
                            <w:color w:val="000000"/>
                            <w:sz w:val="16"/>
                            <w:szCs w:val="22"/>
                          </w:rPr>
                        </w:pPr>
                        <w:r w:rsidRPr="00D72FDB">
                          <w:rPr>
                            <w:color w:val="000000"/>
                            <w:sz w:val="16"/>
                            <w:szCs w:val="22"/>
                          </w:rPr>
                          <w:t>LabVIEW</w:t>
                        </w:r>
                      </w:p>
                    </w:tc>
                    <w:tc>
                      <w:tcPr>
                        <w:tcW w:w="2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3BFF2D3" w14:textId="77777777" w:rsidR="00110342" w:rsidRPr="00D72FDB" w:rsidRDefault="00110342" w:rsidP="001C030F">
                        <w:pPr>
                          <w:jc w:val="center"/>
                          <w:rPr>
                            <w:color w:val="000000"/>
                            <w:sz w:val="16"/>
                            <w:szCs w:val="22"/>
                          </w:rPr>
                        </w:pPr>
                        <w:r w:rsidRPr="00D72FDB">
                          <w:rPr>
                            <w:color w:val="000000"/>
                            <w:sz w:val="16"/>
                            <w:szCs w:val="22"/>
                          </w:rPr>
                          <w:t>C#</w:t>
                        </w:r>
                      </w:p>
                    </w:tc>
                    <w:tc>
                      <w:tcPr>
                        <w:tcW w:w="2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5D3893B" w14:textId="77777777" w:rsidR="00110342" w:rsidRPr="00D72FDB" w:rsidRDefault="00110342" w:rsidP="001C030F">
                        <w:pPr>
                          <w:jc w:val="center"/>
                          <w:rPr>
                            <w:color w:val="000000"/>
                            <w:sz w:val="16"/>
                            <w:szCs w:val="22"/>
                          </w:rPr>
                        </w:pPr>
                        <w:proofErr w:type="spellStart"/>
                        <w:r w:rsidRPr="00D72FDB">
                          <w:rPr>
                            <w:color w:val="000000"/>
                            <w:sz w:val="16"/>
                            <w:szCs w:val="22"/>
                          </w:rPr>
                          <w:t>Javascript</w:t>
                        </w:r>
                        <w:proofErr w:type="spellEnd"/>
                      </w:p>
                    </w:tc>
                    <w:tc>
                      <w:tcPr>
                        <w:tcW w:w="2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F446A96" w14:textId="77777777" w:rsidR="00110342" w:rsidRPr="00D72FDB" w:rsidRDefault="00110342" w:rsidP="001C030F">
                        <w:pPr>
                          <w:jc w:val="center"/>
                          <w:rPr>
                            <w:color w:val="000000"/>
                            <w:sz w:val="16"/>
                            <w:szCs w:val="22"/>
                          </w:rPr>
                        </w:pPr>
                        <w:r w:rsidRPr="00D72FDB">
                          <w:rPr>
                            <w:color w:val="000000"/>
                            <w:sz w:val="16"/>
                            <w:szCs w:val="22"/>
                          </w:rPr>
                          <w:t>HTML</w:t>
                        </w:r>
                      </w:p>
                    </w:tc>
                  </w:tr>
                </w:tbl>
                <w:p w14:paraId="773890E3" w14:textId="77777777" w:rsidR="00110342" w:rsidRPr="007A4A72" w:rsidRDefault="00110342" w:rsidP="001C030F">
                  <w:pPr>
                    <w:pStyle w:val="Achievement"/>
                    <w:ind w:left="0" w:firstLine="0"/>
                    <w:rPr>
                      <w:sz w:val="16"/>
                    </w:rPr>
                  </w:pPr>
                </w:p>
              </w:tc>
            </w:tr>
          </w:tbl>
          <w:p w14:paraId="610C0759" w14:textId="77777777" w:rsidR="00110342" w:rsidRDefault="00110342" w:rsidP="001C030F">
            <w:pPr>
              <w:pStyle w:val="SectionTitle"/>
              <w:spacing w:before="0"/>
              <w:rPr>
                <w:b/>
              </w:rPr>
            </w:pPr>
          </w:p>
          <w:p w14:paraId="640240FD" w14:textId="02C3DE77" w:rsidR="009A0B7E" w:rsidRPr="001455ED" w:rsidRDefault="00110342" w:rsidP="001455ED">
            <w:pPr>
              <w:pStyle w:val="SectionTitle"/>
              <w:spacing w:before="0"/>
              <w:rPr>
                <w:b/>
              </w:rPr>
            </w:pPr>
            <w:r>
              <w:rPr>
                <w:b/>
              </w:rPr>
              <w:t xml:space="preserve">Work </w:t>
            </w:r>
            <w:r w:rsidRPr="00A432B1">
              <w:rPr>
                <w:b/>
              </w:rPr>
              <w:t>Experience</w:t>
            </w:r>
          </w:p>
          <w:p w14:paraId="0AB0D10A" w14:textId="77777777" w:rsidR="0083790F" w:rsidRPr="00A915A2" w:rsidRDefault="0083790F" w:rsidP="00A915A2">
            <w:pPr>
              <w:pStyle w:val="Achievement"/>
              <w:tabs>
                <w:tab w:val="right" w:pos="9341"/>
              </w:tabs>
              <w:spacing w:line="240" w:lineRule="auto"/>
              <w:ind w:left="720" w:firstLine="0"/>
              <w:jc w:val="left"/>
              <w:rPr>
                <w:b/>
                <w:sz w:val="10"/>
              </w:rPr>
            </w:pPr>
          </w:p>
          <w:p w14:paraId="198ECB52" w14:textId="6F79A2FF" w:rsidR="00110342" w:rsidRPr="007A4A72" w:rsidRDefault="00110342" w:rsidP="00BD6785">
            <w:pPr>
              <w:pStyle w:val="Achievement"/>
              <w:tabs>
                <w:tab w:val="right" w:pos="9341"/>
              </w:tabs>
              <w:ind w:left="720" w:firstLine="0"/>
              <w:jc w:val="left"/>
              <w:rPr>
                <w:sz w:val="18"/>
              </w:rPr>
            </w:pPr>
            <w:r w:rsidRPr="007A4A72">
              <w:rPr>
                <w:b/>
                <w:sz w:val="18"/>
              </w:rPr>
              <w:t>Energy Systems</w:t>
            </w:r>
            <w:r>
              <w:rPr>
                <w:b/>
                <w:sz w:val="18"/>
              </w:rPr>
              <w:t xml:space="preserve"> Laboratory</w:t>
            </w:r>
            <w:r w:rsidR="00C84803">
              <w:rPr>
                <w:sz w:val="18"/>
              </w:rPr>
              <w:t>, College Station, TX</w:t>
            </w:r>
            <w:r w:rsidRPr="007A4A72">
              <w:rPr>
                <w:sz w:val="18"/>
              </w:rPr>
              <w:tab/>
            </w:r>
            <w:r>
              <w:rPr>
                <w:sz w:val="18"/>
              </w:rPr>
              <w:t>June 2015-Present</w:t>
            </w:r>
          </w:p>
          <w:p w14:paraId="161AD30C" w14:textId="77777777" w:rsidR="00110342" w:rsidRPr="00F84718" w:rsidRDefault="00110342" w:rsidP="001C030F">
            <w:pPr>
              <w:pStyle w:val="JobTitle"/>
              <w:ind w:left="720"/>
              <w:rPr>
                <w:sz w:val="18"/>
              </w:rPr>
            </w:pPr>
            <w:r>
              <w:rPr>
                <w:sz w:val="18"/>
              </w:rPr>
              <w:t>Student Technician (20 hours/week)</w:t>
            </w:r>
          </w:p>
          <w:p w14:paraId="1E1F2710" w14:textId="77777777" w:rsidR="00110342" w:rsidRPr="007A4A72" w:rsidRDefault="00110342" w:rsidP="001C030F">
            <w:pPr>
              <w:pStyle w:val="Achievement"/>
              <w:numPr>
                <w:ilvl w:val="0"/>
                <w:numId w:val="6"/>
              </w:numPr>
              <w:tabs>
                <w:tab w:val="left" w:pos="1093"/>
                <w:tab w:val="right" w:pos="8454"/>
              </w:tabs>
              <w:ind w:left="720" w:firstLine="0"/>
              <w:jc w:val="left"/>
              <w:rPr>
                <w:sz w:val="18"/>
              </w:rPr>
            </w:pPr>
            <w:r w:rsidRPr="007A4A72">
              <w:rPr>
                <w:sz w:val="18"/>
              </w:rPr>
              <w:t>Developed professional software distributed to dozens of clients across the country</w:t>
            </w:r>
          </w:p>
          <w:p w14:paraId="2C2A5107" w14:textId="77777777" w:rsidR="00110342" w:rsidRPr="007A4A72" w:rsidRDefault="00110342" w:rsidP="001C030F">
            <w:pPr>
              <w:pStyle w:val="Achievement"/>
              <w:numPr>
                <w:ilvl w:val="0"/>
                <w:numId w:val="6"/>
              </w:numPr>
              <w:tabs>
                <w:tab w:val="left" w:pos="1093"/>
                <w:tab w:val="right" w:pos="8454"/>
              </w:tabs>
              <w:ind w:left="720" w:firstLine="0"/>
              <w:jc w:val="left"/>
              <w:rPr>
                <w:sz w:val="18"/>
                <w:szCs w:val="18"/>
              </w:rPr>
            </w:pPr>
            <w:r w:rsidRPr="3CDB687A">
              <w:rPr>
                <w:sz w:val="18"/>
                <w:szCs w:val="18"/>
              </w:rPr>
              <w:t xml:space="preserve">Created sorting algorithms for automated filtering and formatting of hundreds of millions of data points </w:t>
            </w:r>
          </w:p>
          <w:p w14:paraId="6E734691" w14:textId="77777777" w:rsidR="00110342" w:rsidRPr="007A4A72" w:rsidRDefault="00110342" w:rsidP="001C030F">
            <w:pPr>
              <w:pStyle w:val="Achievement"/>
              <w:numPr>
                <w:ilvl w:val="0"/>
                <w:numId w:val="6"/>
              </w:numPr>
              <w:tabs>
                <w:tab w:val="left" w:pos="1093"/>
                <w:tab w:val="right" w:pos="8454"/>
              </w:tabs>
              <w:ind w:left="720" w:firstLine="0"/>
              <w:jc w:val="left"/>
              <w:rPr>
                <w:sz w:val="18"/>
              </w:rPr>
            </w:pPr>
            <w:r w:rsidRPr="007A4A72">
              <w:rPr>
                <w:sz w:val="18"/>
              </w:rPr>
              <w:t xml:space="preserve">Analyzed trends for anomalies that are used to determine appropriate solutions </w:t>
            </w:r>
          </w:p>
          <w:p w14:paraId="57671E63" w14:textId="77777777" w:rsidR="00110342" w:rsidRPr="007A4A72" w:rsidRDefault="00110342" w:rsidP="001C030F">
            <w:pPr>
              <w:pStyle w:val="Achievement"/>
              <w:numPr>
                <w:ilvl w:val="0"/>
                <w:numId w:val="6"/>
              </w:numPr>
              <w:tabs>
                <w:tab w:val="left" w:pos="1093"/>
                <w:tab w:val="right" w:pos="8454"/>
              </w:tabs>
              <w:ind w:left="720" w:firstLine="0"/>
              <w:jc w:val="left"/>
              <w:rPr>
                <w:sz w:val="18"/>
                <w:szCs w:val="18"/>
              </w:rPr>
            </w:pPr>
            <w:r w:rsidRPr="7EB0A6CC">
              <w:rPr>
                <w:sz w:val="18"/>
                <w:szCs w:val="18"/>
              </w:rPr>
              <w:t>Refactored existing code for substantial performance improvements</w:t>
            </w:r>
          </w:p>
          <w:p w14:paraId="2A05A398" w14:textId="77777777" w:rsidR="00110342" w:rsidRDefault="00110342" w:rsidP="001C030F">
            <w:pPr>
              <w:pStyle w:val="Achievement"/>
              <w:numPr>
                <w:ilvl w:val="0"/>
                <w:numId w:val="6"/>
              </w:numPr>
              <w:tabs>
                <w:tab w:val="left" w:pos="1093"/>
                <w:tab w:val="right" w:pos="8454"/>
              </w:tabs>
              <w:ind w:left="720" w:firstLine="0"/>
              <w:jc w:val="left"/>
              <w:rPr>
                <w:sz w:val="18"/>
                <w:szCs w:val="18"/>
              </w:rPr>
            </w:pPr>
            <w:r w:rsidRPr="5E963ED9">
              <w:rPr>
                <w:sz w:val="18"/>
                <w:szCs w:val="18"/>
              </w:rPr>
              <w:t>Attended biweekly graduate seminars discussing enhancements in HVAC technology</w:t>
            </w:r>
          </w:p>
          <w:p w14:paraId="3561B9B6" w14:textId="77777777" w:rsidR="00110342" w:rsidRPr="00B447F0" w:rsidRDefault="00110342" w:rsidP="001B64D0">
            <w:pPr>
              <w:pStyle w:val="Achievement"/>
              <w:spacing w:after="0" w:line="240" w:lineRule="auto"/>
              <w:ind w:left="720" w:firstLine="0"/>
              <w:jc w:val="left"/>
              <w:rPr>
                <w:sz w:val="10"/>
              </w:rPr>
            </w:pPr>
          </w:p>
          <w:p w14:paraId="011E5D81" w14:textId="77777777" w:rsidR="00110342" w:rsidRPr="007A4A72" w:rsidRDefault="00110342" w:rsidP="00BD6785">
            <w:pPr>
              <w:pStyle w:val="Achievement"/>
              <w:tabs>
                <w:tab w:val="right" w:pos="9090"/>
                <w:tab w:val="right" w:pos="9360"/>
              </w:tabs>
              <w:ind w:left="720" w:firstLine="0"/>
              <w:jc w:val="left"/>
              <w:rPr>
                <w:sz w:val="18"/>
              </w:rPr>
            </w:pPr>
            <w:r w:rsidRPr="007A4A72">
              <w:rPr>
                <w:b/>
                <w:sz w:val="18"/>
              </w:rPr>
              <w:t>Simply Electrical Solutions</w:t>
            </w:r>
            <w:r>
              <w:rPr>
                <w:sz w:val="18"/>
              </w:rPr>
              <w:t>, Houston, TX</w:t>
            </w:r>
            <w:r w:rsidRPr="007A4A72">
              <w:rPr>
                <w:sz w:val="18"/>
              </w:rPr>
              <w:tab/>
            </w:r>
            <w:r>
              <w:rPr>
                <w:sz w:val="18"/>
              </w:rPr>
              <w:t>July 20</w:t>
            </w:r>
            <w:r w:rsidRPr="007A4A72">
              <w:rPr>
                <w:sz w:val="18"/>
              </w:rPr>
              <w:t>14-</w:t>
            </w:r>
            <w:r>
              <w:rPr>
                <w:sz w:val="18"/>
              </w:rPr>
              <w:t>August 20</w:t>
            </w:r>
            <w:r w:rsidRPr="007A4A72">
              <w:rPr>
                <w:sz w:val="18"/>
              </w:rPr>
              <w:t>14</w:t>
            </w:r>
          </w:p>
          <w:p w14:paraId="04F5BDF0" w14:textId="77777777" w:rsidR="00110342" w:rsidRPr="00B01B83" w:rsidRDefault="00110342" w:rsidP="001C030F">
            <w:pPr>
              <w:pStyle w:val="Achievement"/>
              <w:ind w:left="720" w:firstLine="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Technician (70-75 hours/week)</w:t>
            </w:r>
          </w:p>
          <w:p w14:paraId="628449C6" w14:textId="77777777" w:rsidR="00110342" w:rsidRPr="007A4A72" w:rsidRDefault="00110342" w:rsidP="001C030F">
            <w:pPr>
              <w:pStyle w:val="Achievement"/>
              <w:numPr>
                <w:ilvl w:val="0"/>
                <w:numId w:val="6"/>
              </w:numPr>
              <w:ind w:left="720" w:firstLine="0"/>
              <w:jc w:val="left"/>
              <w:rPr>
                <w:sz w:val="18"/>
              </w:rPr>
            </w:pPr>
            <w:r w:rsidRPr="007A4A72">
              <w:rPr>
                <w:sz w:val="18"/>
              </w:rPr>
              <w:t>Installed over 3000 new light fixtures in two different schools as a team</w:t>
            </w:r>
          </w:p>
          <w:p w14:paraId="080F0F02" w14:textId="77777777" w:rsidR="00110342" w:rsidRDefault="00110342" w:rsidP="001C030F">
            <w:pPr>
              <w:pStyle w:val="Achievement"/>
              <w:numPr>
                <w:ilvl w:val="0"/>
                <w:numId w:val="6"/>
              </w:numPr>
              <w:ind w:left="1080"/>
              <w:jc w:val="left"/>
              <w:rPr>
                <w:sz w:val="18"/>
              </w:rPr>
            </w:pPr>
            <w:r w:rsidRPr="007A4A72">
              <w:rPr>
                <w:sz w:val="18"/>
              </w:rPr>
              <w:t>Experienced firsthand how much a streamlined team with quality leadership can accomplish under strict time constraints</w:t>
            </w:r>
          </w:p>
          <w:p w14:paraId="44BF61F8" w14:textId="77777777" w:rsidR="00110342" w:rsidRPr="00B447F0" w:rsidRDefault="00110342" w:rsidP="001B64D0">
            <w:pPr>
              <w:pStyle w:val="Achievement"/>
              <w:spacing w:after="0" w:line="240" w:lineRule="auto"/>
              <w:ind w:left="720" w:firstLine="0"/>
              <w:jc w:val="left"/>
              <w:rPr>
                <w:sz w:val="10"/>
              </w:rPr>
            </w:pPr>
          </w:p>
          <w:p w14:paraId="7D1E414E" w14:textId="77777777" w:rsidR="00110342" w:rsidRDefault="00110342" w:rsidP="00BD6785">
            <w:pPr>
              <w:pStyle w:val="Achievement"/>
              <w:tabs>
                <w:tab w:val="right" w:pos="9090"/>
                <w:tab w:val="right" w:pos="9360"/>
              </w:tabs>
              <w:ind w:left="720" w:firstLine="0"/>
              <w:jc w:val="left"/>
              <w:rPr>
                <w:sz w:val="18"/>
              </w:rPr>
            </w:pPr>
            <w:proofErr w:type="spellStart"/>
            <w:r w:rsidRPr="000111A2">
              <w:rPr>
                <w:b/>
                <w:sz w:val="18"/>
              </w:rPr>
              <w:t>Xtra</w:t>
            </w:r>
            <w:proofErr w:type="spellEnd"/>
            <w:r w:rsidRPr="000111A2">
              <w:rPr>
                <w:b/>
                <w:sz w:val="18"/>
              </w:rPr>
              <w:t xml:space="preserve"> Light Manufacturing</w:t>
            </w:r>
            <w:r>
              <w:rPr>
                <w:sz w:val="18"/>
              </w:rPr>
              <w:t xml:space="preserve">, </w:t>
            </w:r>
            <w:r w:rsidRPr="000111A2">
              <w:rPr>
                <w:sz w:val="18"/>
              </w:rPr>
              <w:t>Houston, TX</w:t>
            </w:r>
            <w:r w:rsidRPr="007A4A72">
              <w:rPr>
                <w:sz w:val="18"/>
              </w:rPr>
              <w:tab/>
            </w:r>
            <w:r w:rsidRPr="000111A2">
              <w:rPr>
                <w:sz w:val="18"/>
              </w:rPr>
              <w:t>May 2013-July 2013</w:t>
            </w:r>
          </w:p>
          <w:p w14:paraId="0CBC41DA" w14:textId="77777777" w:rsidR="00110342" w:rsidRPr="00931573" w:rsidRDefault="00110342" w:rsidP="001C030F">
            <w:pPr>
              <w:pStyle w:val="Achievement"/>
              <w:tabs>
                <w:tab w:val="left" w:pos="7333"/>
              </w:tabs>
              <w:ind w:left="720" w:firstLine="0"/>
              <w:jc w:val="left"/>
              <w:rPr>
                <w:i/>
                <w:sz w:val="18"/>
              </w:rPr>
            </w:pPr>
            <w:r w:rsidRPr="00931573">
              <w:rPr>
                <w:i/>
                <w:sz w:val="18"/>
              </w:rPr>
              <w:t>Intern (15 hours/week)</w:t>
            </w:r>
          </w:p>
          <w:p w14:paraId="2D370D0E" w14:textId="77777777" w:rsidR="00110342" w:rsidRDefault="00110342" w:rsidP="001C030F">
            <w:pPr>
              <w:pStyle w:val="Achievement"/>
              <w:numPr>
                <w:ilvl w:val="0"/>
                <w:numId w:val="6"/>
              </w:numPr>
              <w:ind w:left="720" w:firstLine="0"/>
              <w:jc w:val="left"/>
              <w:rPr>
                <w:sz w:val="18"/>
              </w:rPr>
            </w:pPr>
            <w:r w:rsidRPr="000111A2">
              <w:rPr>
                <w:sz w:val="18"/>
              </w:rPr>
              <w:t>Improved database and website code, shadowed audits and sales</w:t>
            </w:r>
          </w:p>
          <w:p w14:paraId="66763391" w14:textId="77777777" w:rsidR="00110342" w:rsidRPr="00896916" w:rsidRDefault="00110342" w:rsidP="001C030F">
            <w:pPr>
              <w:pStyle w:val="Achievement"/>
              <w:numPr>
                <w:ilvl w:val="0"/>
                <w:numId w:val="6"/>
              </w:numPr>
              <w:ind w:left="720" w:firstLine="0"/>
              <w:jc w:val="left"/>
            </w:pPr>
            <w:r>
              <w:rPr>
                <w:sz w:val="18"/>
              </w:rPr>
              <w:t>Created proposals and updated lighting databases</w:t>
            </w:r>
          </w:p>
          <w:p w14:paraId="33FCA927" w14:textId="77777777" w:rsidR="00896916" w:rsidRPr="00B447F0" w:rsidRDefault="00896916" w:rsidP="00B447F0">
            <w:pPr>
              <w:pStyle w:val="Achievement"/>
              <w:spacing w:line="240" w:lineRule="auto"/>
              <w:ind w:left="720" w:firstLine="0"/>
              <w:jc w:val="left"/>
              <w:rPr>
                <w:sz w:val="18"/>
              </w:rPr>
            </w:pPr>
          </w:p>
        </w:tc>
      </w:tr>
    </w:tbl>
    <w:p w14:paraId="45840AF1" w14:textId="2F3A3706" w:rsidR="009A0B7E" w:rsidRPr="001455ED" w:rsidRDefault="00896916" w:rsidP="001455ED">
      <w:pPr>
        <w:pStyle w:val="SectionTitle"/>
        <w:spacing w:before="0"/>
        <w:rPr>
          <w:b/>
        </w:rPr>
      </w:pPr>
      <w:r>
        <w:rPr>
          <w:b/>
        </w:rPr>
        <w:t xml:space="preserve">Relevant </w:t>
      </w:r>
      <w:r w:rsidRPr="00A432B1">
        <w:rPr>
          <w:b/>
        </w:rPr>
        <w:t>Experience</w:t>
      </w:r>
    </w:p>
    <w:p w14:paraId="3C50122C" w14:textId="77777777" w:rsidR="0083790F" w:rsidRPr="00A915A2" w:rsidRDefault="0083790F" w:rsidP="00A915A2">
      <w:pPr>
        <w:pStyle w:val="Achievement"/>
        <w:tabs>
          <w:tab w:val="left" w:pos="1080"/>
          <w:tab w:val="right" w:pos="9139"/>
        </w:tabs>
        <w:spacing w:line="240" w:lineRule="auto"/>
        <w:ind w:left="720" w:firstLine="0"/>
        <w:jc w:val="left"/>
        <w:rPr>
          <w:b/>
          <w:sz w:val="10"/>
        </w:rPr>
      </w:pPr>
    </w:p>
    <w:p w14:paraId="26A5CACE" w14:textId="77777777" w:rsidR="00896916" w:rsidRPr="007A4A72" w:rsidRDefault="00896916" w:rsidP="00896916">
      <w:pPr>
        <w:pStyle w:val="Achievement"/>
        <w:tabs>
          <w:tab w:val="left" w:pos="1080"/>
          <w:tab w:val="right" w:pos="9139"/>
        </w:tabs>
        <w:ind w:left="720" w:firstLine="0"/>
        <w:jc w:val="left"/>
        <w:rPr>
          <w:sz w:val="18"/>
        </w:rPr>
      </w:pPr>
      <w:r w:rsidRPr="007A4A72">
        <w:rPr>
          <w:b/>
          <w:sz w:val="18"/>
        </w:rPr>
        <w:t>Formula SAE (Texas A&amp;M Chapter</w:t>
      </w:r>
      <w:r>
        <w:rPr>
          <w:b/>
          <w:sz w:val="18"/>
        </w:rPr>
        <w:t>)</w:t>
      </w:r>
      <w:r w:rsidRPr="007A4A72">
        <w:rPr>
          <w:sz w:val="18"/>
        </w:rPr>
        <w:tab/>
      </w:r>
      <w:r>
        <w:rPr>
          <w:sz w:val="18"/>
        </w:rPr>
        <w:t>August 2014-Present</w:t>
      </w:r>
    </w:p>
    <w:p w14:paraId="4161FA4E" w14:textId="77777777" w:rsidR="00896916" w:rsidRPr="007A4A72" w:rsidRDefault="00896916" w:rsidP="00896916">
      <w:pPr>
        <w:pStyle w:val="Achievement"/>
        <w:numPr>
          <w:ilvl w:val="0"/>
          <w:numId w:val="6"/>
        </w:numPr>
        <w:tabs>
          <w:tab w:val="left" w:pos="1080"/>
          <w:tab w:val="right" w:pos="8454"/>
        </w:tabs>
        <w:ind w:left="720" w:firstLine="0"/>
        <w:jc w:val="left"/>
        <w:rPr>
          <w:sz w:val="18"/>
        </w:rPr>
      </w:pPr>
      <w:r w:rsidRPr="007A4A72">
        <w:rPr>
          <w:sz w:val="18"/>
        </w:rPr>
        <w:t>Assisted the senior design team with their construction of the dynamometer chassis</w:t>
      </w:r>
    </w:p>
    <w:p w14:paraId="66CC6863" w14:textId="77777777" w:rsidR="00896916" w:rsidRPr="007A4A72" w:rsidRDefault="00896916" w:rsidP="00896916">
      <w:pPr>
        <w:pStyle w:val="Achievement"/>
        <w:numPr>
          <w:ilvl w:val="0"/>
          <w:numId w:val="6"/>
        </w:numPr>
        <w:tabs>
          <w:tab w:val="left" w:pos="1080"/>
          <w:tab w:val="right" w:pos="8454"/>
        </w:tabs>
        <w:ind w:left="720" w:firstLine="0"/>
        <w:jc w:val="left"/>
        <w:rPr>
          <w:sz w:val="18"/>
        </w:rPr>
      </w:pPr>
      <w:r w:rsidRPr="007A4A72">
        <w:rPr>
          <w:sz w:val="18"/>
        </w:rPr>
        <w:t>Learned to utilize the SolidWorks program to visualize and stress-test projects</w:t>
      </w:r>
    </w:p>
    <w:p w14:paraId="4ACD86F0" w14:textId="77777777" w:rsidR="00896916" w:rsidRDefault="00896916" w:rsidP="00896916">
      <w:pPr>
        <w:pStyle w:val="Achievement"/>
        <w:numPr>
          <w:ilvl w:val="0"/>
          <w:numId w:val="6"/>
        </w:numPr>
        <w:tabs>
          <w:tab w:val="left" w:pos="1080"/>
          <w:tab w:val="right" w:pos="8454"/>
        </w:tabs>
        <w:ind w:left="720" w:firstLine="0"/>
        <w:jc w:val="left"/>
        <w:rPr>
          <w:sz w:val="18"/>
        </w:rPr>
      </w:pPr>
      <w:r>
        <w:rPr>
          <w:sz w:val="18"/>
        </w:rPr>
        <w:t>Operated</w:t>
      </w:r>
      <w:r w:rsidRPr="007A4A72">
        <w:rPr>
          <w:sz w:val="18"/>
        </w:rPr>
        <w:t xml:space="preserve"> </w:t>
      </w:r>
      <w:r>
        <w:rPr>
          <w:sz w:val="18"/>
        </w:rPr>
        <w:t>heavy machinery</w:t>
      </w:r>
      <w:r w:rsidRPr="007A4A72">
        <w:rPr>
          <w:sz w:val="18"/>
        </w:rPr>
        <w:t xml:space="preserve"> in our workshop to construct designs</w:t>
      </w:r>
    </w:p>
    <w:p w14:paraId="49BE9162" w14:textId="77777777" w:rsidR="00896916" w:rsidRDefault="00896916" w:rsidP="00896916">
      <w:pPr>
        <w:pStyle w:val="Achievement"/>
        <w:numPr>
          <w:ilvl w:val="0"/>
          <w:numId w:val="6"/>
        </w:numPr>
        <w:tabs>
          <w:tab w:val="left" w:pos="1080"/>
          <w:tab w:val="right" w:pos="8454"/>
        </w:tabs>
        <w:ind w:left="720" w:firstLine="0"/>
        <w:jc w:val="left"/>
        <w:rPr>
          <w:sz w:val="18"/>
        </w:rPr>
      </w:pPr>
      <w:r>
        <w:rPr>
          <w:sz w:val="18"/>
        </w:rPr>
        <w:t>Completed safety training for the use of workshop machines</w:t>
      </w:r>
    </w:p>
    <w:p w14:paraId="2EDC4188" w14:textId="77777777" w:rsidR="00896916" w:rsidRPr="00B447F0" w:rsidRDefault="00896916" w:rsidP="00B447F0">
      <w:pPr>
        <w:pStyle w:val="Achievement"/>
        <w:tabs>
          <w:tab w:val="left" w:pos="1080"/>
          <w:tab w:val="right" w:pos="8454"/>
        </w:tabs>
        <w:spacing w:line="240" w:lineRule="auto"/>
        <w:ind w:left="720" w:firstLine="0"/>
        <w:jc w:val="left"/>
        <w:rPr>
          <w:sz w:val="10"/>
        </w:rPr>
      </w:pPr>
    </w:p>
    <w:p w14:paraId="52CACB95" w14:textId="77777777" w:rsidR="00896916" w:rsidRPr="007A4A72" w:rsidRDefault="00896916" w:rsidP="00896916">
      <w:pPr>
        <w:pStyle w:val="Achievement"/>
        <w:tabs>
          <w:tab w:val="left" w:pos="1080"/>
          <w:tab w:val="right" w:pos="9139"/>
        </w:tabs>
        <w:ind w:left="720" w:firstLine="0"/>
        <w:jc w:val="left"/>
        <w:rPr>
          <w:sz w:val="18"/>
        </w:rPr>
      </w:pPr>
      <w:r w:rsidRPr="007A4A72">
        <w:rPr>
          <w:b/>
          <w:sz w:val="18"/>
        </w:rPr>
        <w:t>National Aggie Scholar Ambassadors</w:t>
      </w:r>
      <w:r w:rsidRPr="007A4A72">
        <w:rPr>
          <w:sz w:val="18"/>
        </w:rPr>
        <w:tab/>
      </w:r>
      <w:r>
        <w:rPr>
          <w:sz w:val="18"/>
        </w:rPr>
        <w:t>September 20</w:t>
      </w:r>
      <w:r w:rsidRPr="007A4A72">
        <w:rPr>
          <w:sz w:val="18"/>
        </w:rPr>
        <w:t>13-</w:t>
      </w:r>
      <w:r>
        <w:rPr>
          <w:sz w:val="18"/>
        </w:rPr>
        <w:t>Present</w:t>
      </w:r>
    </w:p>
    <w:p w14:paraId="48F0F06A" w14:textId="77777777" w:rsidR="00896916" w:rsidRPr="007A4A72" w:rsidRDefault="00896916" w:rsidP="00896916">
      <w:pPr>
        <w:pStyle w:val="Achievement"/>
        <w:numPr>
          <w:ilvl w:val="0"/>
          <w:numId w:val="6"/>
        </w:numPr>
        <w:tabs>
          <w:tab w:val="left" w:pos="1080"/>
        </w:tabs>
        <w:ind w:left="720" w:firstLine="0"/>
        <w:jc w:val="left"/>
        <w:rPr>
          <w:sz w:val="18"/>
        </w:rPr>
      </w:pPr>
      <w:r w:rsidRPr="007A4A72">
        <w:rPr>
          <w:sz w:val="18"/>
        </w:rPr>
        <w:t>Mentored two freshmen to ease their transition into college</w:t>
      </w:r>
    </w:p>
    <w:p w14:paraId="5E43F1D1" w14:textId="77777777" w:rsidR="00896916" w:rsidRPr="002B21D4" w:rsidRDefault="00896916" w:rsidP="00896916">
      <w:pPr>
        <w:pStyle w:val="Achievement"/>
        <w:numPr>
          <w:ilvl w:val="0"/>
          <w:numId w:val="6"/>
        </w:numPr>
        <w:tabs>
          <w:tab w:val="left" w:pos="1080"/>
        </w:tabs>
        <w:ind w:left="720" w:firstLine="0"/>
        <w:jc w:val="left"/>
        <w:rPr>
          <w:sz w:val="18"/>
        </w:rPr>
      </w:pPr>
      <w:r w:rsidRPr="007A4A72">
        <w:rPr>
          <w:sz w:val="18"/>
        </w:rPr>
        <w:t>Helped recruit incoming freshmen by planning and organizing social events and general meetings</w:t>
      </w:r>
    </w:p>
    <w:p w14:paraId="6FA0BA8F" w14:textId="77777777" w:rsidR="00896916" w:rsidRPr="00B447F0" w:rsidRDefault="00896916" w:rsidP="001B64D0">
      <w:pPr>
        <w:pStyle w:val="Achievement"/>
        <w:tabs>
          <w:tab w:val="left" w:pos="1080"/>
        </w:tabs>
        <w:spacing w:line="240" w:lineRule="auto"/>
        <w:ind w:left="720" w:firstLine="0"/>
        <w:jc w:val="left"/>
        <w:rPr>
          <w:sz w:val="10"/>
        </w:rPr>
      </w:pPr>
    </w:p>
    <w:p w14:paraId="042205C6" w14:textId="385D1457" w:rsidR="00896916" w:rsidRPr="00196683" w:rsidRDefault="00896916" w:rsidP="00BD6785">
      <w:pPr>
        <w:pStyle w:val="Achievement"/>
        <w:tabs>
          <w:tab w:val="left" w:pos="1080"/>
          <w:tab w:val="right" w:pos="9360"/>
        </w:tabs>
        <w:ind w:left="720" w:firstLine="0"/>
        <w:jc w:val="left"/>
        <w:rPr>
          <w:sz w:val="18"/>
        </w:rPr>
      </w:pPr>
      <w:proofErr w:type="spellStart"/>
      <w:r w:rsidRPr="007A4A72">
        <w:rPr>
          <w:b/>
          <w:sz w:val="18"/>
        </w:rPr>
        <w:t>Champe</w:t>
      </w:r>
      <w:proofErr w:type="spellEnd"/>
      <w:r w:rsidRPr="007A4A72">
        <w:rPr>
          <w:b/>
          <w:sz w:val="18"/>
        </w:rPr>
        <w:t xml:space="preserve"> Fitzhugh Honors Leadership Seminar</w:t>
      </w:r>
      <w:r w:rsidRPr="007A4A72">
        <w:rPr>
          <w:sz w:val="18"/>
        </w:rPr>
        <w:tab/>
      </w:r>
      <w:r w:rsidRPr="00196683">
        <w:rPr>
          <w:sz w:val="18"/>
        </w:rPr>
        <w:t>July 2013-August 2013</w:t>
      </w:r>
    </w:p>
    <w:p w14:paraId="28444024" w14:textId="77777777" w:rsidR="00896916" w:rsidRPr="007A4A72" w:rsidRDefault="00896916" w:rsidP="00896916">
      <w:pPr>
        <w:pStyle w:val="Achievement"/>
        <w:numPr>
          <w:ilvl w:val="0"/>
          <w:numId w:val="6"/>
        </w:numPr>
        <w:tabs>
          <w:tab w:val="left" w:pos="1080"/>
          <w:tab w:val="right" w:pos="8454"/>
        </w:tabs>
        <w:ind w:left="720" w:firstLine="0"/>
        <w:jc w:val="left"/>
        <w:rPr>
          <w:sz w:val="18"/>
          <w:szCs w:val="18"/>
        </w:rPr>
      </w:pPr>
      <w:r w:rsidRPr="09DE0A08">
        <w:rPr>
          <w:sz w:val="18"/>
          <w:szCs w:val="18"/>
        </w:rPr>
        <w:t>Selected as one of thirty students in the class of 2017 for leadership training in Tuscan Italy</w:t>
      </w:r>
    </w:p>
    <w:p w14:paraId="5D51282F" w14:textId="55287DBB" w:rsidR="004C4F74" w:rsidRPr="001B64D0" w:rsidRDefault="00896916" w:rsidP="00896916">
      <w:pPr>
        <w:pStyle w:val="Achievement"/>
        <w:numPr>
          <w:ilvl w:val="0"/>
          <w:numId w:val="6"/>
        </w:numPr>
        <w:tabs>
          <w:tab w:val="left" w:pos="1080"/>
        </w:tabs>
        <w:ind w:left="1080"/>
        <w:jc w:val="left"/>
        <w:rPr>
          <w:sz w:val="18"/>
        </w:rPr>
      </w:pPr>
      <w:r w:rsidRPr="007A4A72">
        <w:rPr>
          <w:sz w:val="18"/>
        </w:rPr>
        <w:t>Attended several leadership workshops that worked to improve our leadership skills in ways we</w:t>
      </w:r>
      <w:r w:rsidR="001B64D0">
        <w:rPr>
          <w:sz w:val="18"/>
        </w:rPr>
        <w:t xml:space="preserve"> may not have experienced before</w:t>
      </w:r>
    </w:p>
    <w:sectPr w:rsidR="004C4F74" w:rsidRPr="001B64D0" w:rsidSect="0083790F">
      <w:headerReference w:type="default" r:id="rId8"/>
      <w:pgSz w:w="12240" w:h="15840"/>
      <w:pgMar w:top="475" w:right="1440" w:bottom="720" w:left="144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108D4" w14:textId="77777777" w:rsidR="006D1106" w:rsidRDefault="006D1106">
      <w:r>
        <w:separator/>
      </w:r>
    </w:p>
  </w:endnote>
  <w:endnote w:type="continuationSeparator" w:id="0">
    <w:p w14:paraId="3811864C" w14:textId="77777777" w:rsidR="006D1106" w:rsidRDefault="006D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A8621" w14:textId="77777777" w:rsidR="006D1106" w:rsidRDefault="006D1106">
      <w:r>
        <w:separator/>
      </w:r>
    </w:p>
  </w:footnote>
  <w:footnote w:type="continuationSeparator" w:id="0">
    <w:p w14:paraId="55E6ACCB" w14:textId="77777777" w:rsidR="006D1106" w:rsidRDefault="006D1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1DB26" w14:textId="77777777" w:rsidR="008E6B03" w:rsidRDefault="008E6B03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7425379"/>
    <w:multiLevelType w:val="hybridMultilevel"/>
    <w:tmpl w:val="3104EE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A561D5"/>
    <w:multiLevelType w:val="hybridMultilevel"/>
    <w:tmpl w:val="C31EFCA8"/>
    <w:lvl w:ilvl="0" w:tplc="7D2ED582">
      <w:start w:val="23"/>
      <w:numFmt w:val="upperLetter"/>
      <w:lvlText w:val="%1."/>
      <w:lvlJc w:val="left"/>
      <w:pPr>
        <w:ind w:left="720" w:hanging="360"/>
      </w:pPr>
    </w:lvl>
    <w:lvl w:ilvl="1" w:tplc="53D4414A">
      <w:start w:val="1"/>
      <w:numFmt w:val="lowerLetter"/>
      <w:lvlText w:val="%2."/>
      <w:lvlJc w:val="left"/>
      <w:pPr>
        <w:ind w:left="1440" w:hanging="360"/>
      </w:pPr>
    </w:lvl>
    <w:lvl w:ilvl="2" w:tplc="26BC457C">
      <w:start w:val="1"/>
      <w:numFmt w:val="lowerRoman"/>
      <w:lvlText w:val="%3."/>
      <w:lvlJc w:val="right"/>
      <w:pPr>
        <w:ind w:left="2160" w:hanging="180"/>
      </w:pPr>
    </w:lvl>
    <w:lvl w:ilvl="3" w:tplc="3634CEFC">
      <w:start w:val="1"/>
      <w:numFmt w:val="decimal"/>
      <w:lvlText w:val="%4."/>
      <w:lvlJc w:val="left"/>
      <w:pPr>
        <w:ind w:left="2880" w:hanging="360"/>
      </w:pPr>
    </w:lvl>
    <w:lvl w:ilvl="4" w:tplc="24D2CE7A">
      <w:start w:val="1"/>
      <w:numFmt w:val="lowerLetter"/>
      <w:lvlText w:val="%5."/>
      <w:lvlJc w:val="left"/>
      <w:pPr>
        <w:ind w:left="3600" w:hanging="360"/>
      </w:pPr>
    </w:lvl>
    <w:lvl w:ilvl="5" w:tplc="C0F87138">
      <w:start w:val="1"/>
      <w:numFmt w:val="lowerRoman"/>
      <w:lvlText w:val="%6."/>
      <w:lvlJc w:val="right"/>
      <w:pPr>
        <w:ind w:left="4320" w:hanging="180"/>
      </w:pPr>
    </w:lvl>
    <w:lvl w:ilvl="6" w:tplc="15A0FE3E">
      <w:start w:val="1"/>
      <w:numFmt w:val="decimal"/>
      <w:lvlText w:val="%7."/>
      <w:lvlJc w:val="left"/>
      <w:pPr>
        <w:ind w:left="5040" w:hanging="360"/>
      </w:pPr>
    </w:lvl>
    <w:lvl w:ilvl="7" w:tplc="2788FBE0">
      <w:start w:val="1"/>
      <w:numFmt w:val="lowerLetter"/>
      <w:lvlText w:val="%8."/>
      <w:lvlJc w:val="left"/>
      <w:pPr>
        <w:ind w:left="5760" w:hanging="360"/>
      </w:pPr>
    </w:lvl>
    <w:lvl w:ilvl="8" w:tplc="52B08A9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14011"/>
    <w:multiLevelType w:val="hybridMultilevel"/>
    <w:tmpl w:val="8D7688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005774D"/>
    <w:multiLevelType w:val="hybridMultilevel"/>
    <w:tmpl w:val="19BA66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1E5745"/>
    <w:multiLevelType w:val="hybridMultilevel"/>
    <w:tmpl w:val="75F0EE58"/>
    <w:lvl w:ilvl="0" w:tplc="40DCB3D2">
      <w:start w:val="23"/>
      <w:numFmt w:val="upperLetter"/>
      <w:lvlText w:val="%1."/>
      <w:lvlJc w:val="left"/>
      <w:pPr>
        <w:ind w:left="720" w:hanging="360"/>
      </w:pPr>
    </w:lvl>
    <w:lvl w:ilvl="1" w:tplc="3058ED72">
      <w:start w:val="1"/>
      <w:numFmt w:val="lowerLetter"/>
      <w:lvlText w:val="%2."/>
      <w:lvlJc w:val="left"/>
      <w:pPr>
        <w:ind w:left="1440" w:hanging="360"/>
      </w:pPr>
    </w:lvl>
    <w:lvl w:ilvl="2" w:tplc="D7683B4A">
      <w:start w:val="1"/>
      <w:numFmt w:val="lowerRoman"/>
      <w:lvlText w:val="%3."/>
      <w:lvlJc w:val="right"/>
      <w:pPr>
        <w:ind w:left="2160" w:hanging="180"/>
      </w:pPr>
    </w:lvl>
    <w:lvl w:ilvl="3" w:tplc="10841F3A">
      <w:start w:val="1"/>
      <w:numFmt w:val="decimal"/>
      <w:lvlText w:val="%4."/>
      <w:lvlJc w:val="left"/>
      <w:pPr>
        <w:ind w:left="2880" w:hanging="360"/>
      </w:pPr>
    </w:lvl>
    <w:lvl w:ilvl="4" w:tplc="783AC37E">
      <w:start w:val="1"/>
      <w:numFmt w:val="lowerLetter"/>
      <w:lvlText w:val="%5."/>
      <w:lvlJc w:val="left"/>
      <w:pPr>
        <w:ind w:left="3600" w:hanging="360"/>
      </w:pPr>
    </w:lvl>
    <w:lvl w:ilvl="5" w:tplc="346EE9FE">
      <w:start w:val="1"/>
      <w:numFmt w:val="lowerRoman"/>
      <w:lvlText w:val="%6."/>
      <w:lvlJc w:val="right"/>
      <w:pPr>
        <w:ind w:left="4320" w:hanging="180"/>
      </w:pPr>
    </w:lvl>
    <w:lvl w:ilvl="6" w:tplc="468CDDCC">
      <w:start w:val="1"/>
      <w:numFmt w:val="decimal"/>
      <w:lvlText w:val="%7."/>
      <w:lvlJc w:val="left"/>
      <w:pPr>
        <w:ind w:left="5040" w:hanging="360"/>
      </w:pPr>
    </w:lvl>
    <w:lvl w:ilvl="7" w:tplc="8ABE19E6">
      <w:start w:val="1"/>
      <w:numFmt w:val="lowerLetter"/>
      <w:lvlText w:val="%8."/>
      <w:lvlJc w:val="left"/>
      <w:pPr>
        <w:ind w:left="5760" w:hanging="360"/>
      </w:pPr>
    </w:lvl>
    <w:lvl w:ilvl="8" w:tplc="D72EA93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97833"/>
    <w:multiLevelType w:val="hybridMultilevel"/>
    <w:tmpl w:val="16A2B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intFractionalCharacterWidth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77"/>
    <w:rsid w:val="00004995"/>
    <w:rsid w:val="000111A2"/>
    <w:rsid w:val="00023B21"/>
    <w:rsid w:val="00092BEA"/>
    <w:rsid w:val="000C0D43"/>
    <w:rsid w:val="000D47E9"/>
    <w:rsid w:val="000D7089"/>
    <w:rsid w:val="00110342"/>
    <w:rsid w:val="00123CFC"/>
    <w:rsid w:val="00131A54"/>
    <w:rsid w:val="001455ED"/>
    <w:rsid w:val="00192E32"/>
    <w:rsid w:val="00196683"/>
    <w:rsid w:val="001978A1"/>
    <w:rsid w:val="001A4B99"/>
    <w:rsid w:val="001B2454"/>
    <w:rsid w:val="001B64D0"/>
    <w:rsid w:val="001C3D02"/>
    <w:rsid w:val="001D2427"/>
    <w:rsid w:val="00266386"/>
    <w:rsid w:val="00276AF5"/>
    <w:rsid w:val="00295CB8"/>
    <w:rsid w:val="002B21D4"/>
    <w:rsid w:val="002E5459"/>
    <w:rsid w:val="002F0C11"/>
    <w:rsid w:val="00314B31"/>
    <w:rsid w:val="00330D65"/>
    <w:rsid w:val="00336FD6"/>
    <w:rsid w:val="003401D4"/>
    <w:rsid w:val="00392EA6"/>
    <w:rsid w:val="00397447"/>
    <w:rsid w:val="003D4313"/>
    <w:rsid w:val="00414F0D"/>
    <w:rsid w:val="00427228"/>
    <w:rsid w:val="00433D6E"/>
    <w:rsid w:val="00444A36"/>
    <w:rsid w:val="004619F4"/>
    <w:rsid w:val="004C4F74"/>
    <w:rsid w:val="004F7323"/>
    <w:rsid w:val="00501EF8"/>
    <w:rsid w:val="005062B4"/>
    <w:rsid w:val="00543E8F"/>
    <w:rsid w:val="00560654"/>
    <w:rsid w:val="00571356"/>
    <w:rsid w:val="00573325"/>
    <w:rsid w:val="005776A3"/>
    <w:rsid w:val="005A4228"/>
    <w:rsid w:val="005B6BE5"/>
    <w:rsid w:val="005E6832"/>
    <w:rsid w:val="005F4F76"/>
    <w:rsid w:val="00620698"/>
    <w:rsid w:val="00642144"/>
    <w:rsid w:val="006579B4"/>
    <w:rsid w:val="00666367"/>
    <w:rsid w:val="00694F90"/>
    <w:rsid w:val="006B0A9A"/>
    <w:rsid w:val="006C6082"/>
    <w:rsid w:val="006D1106"/>
    <w:rsid w:val="006E5288"/>
    <w:rsid w:val="006F0E99"/>
    <w:rsid w:val="00735710"/>
    <w:rsid w:val="007A4A72"/>
    <w:rsid w:val="007A6C2B"/>
    <w:rsid w:val="007B6008"/>
    <w:rsid w:val="0083790F"/>
    <w:rsid w:val="00843747"/>
    <w:rsid w:val="00865B33"/>
    <w:rsid w:val="008674ED"/>
    <w:rsid w:val="00870CAF"/>
    <w:rsid w:val="00896916"/>
    <w:rsid w:val="008D5450"/>
    <w:rsid w:val="008E33E9"/>
    <w:rsid w:val="008E37DD"/>
    <w:rsid w:val="008E6A47"/>
    <w:rsid w:val="008E6B03"/>
    <w:rsid w:val="008F72DD"/>
    <w:rsid w:val="00931573"/>
    <w:rsid w:val="009405F1"/>
    <w:rsid w:val="00973394"/>
    <w:rsid w:val="00973828"/>
    <w:rsid w:val="009A0B7E"/>
    <w:rsid w:val="009B7473"/>
    <w:rsid w:val="00A432B1"/>
    <w:rsid w:val="00A8322C"/>
    <w:rsid w:val="00A915A2"/>
    <w:rsid w:val="00AB4D3B"/>
    <w:rsid w:val="00AC3CD3"/>
    <w:rsid w:val="00AD7398"/>
    <w:rsid w:val="00B01B83"/>
    <w:rsid w:val="00B447F0"/>
    <w:rsid w:val="00B7160F"/>
    <w:rsid w:val="00BA1CA5"/>
    <w:rsid w:val="00BC723D"/>
    <w:rsid w:val="00BD6785"/>
    <w:rsid w:val="00C31CD2"/>
    <w:rsid w:val="00C62DC6"/>
    <w:rsid w:val="00C6673F"/>
    <w:rsid w:val="00C7013A"/>
    <w:rsid w:val="00C84803"/>
    <w:rsid w:val="00C93982"/>
    <w:rsid w:val="00CB1977"/>
    <w:rsid w:val="00CB3B62"/>
    <w:rsid w:val="00CB6794"/>
    <w:rsid w:val="00CC12D2"/>
    <w:rsid w:val="00CC7449"/>
    <w:rsid w:val="00CF49E4"/>
    <w:rsid w:val="00CF6951"/>
    <w:rsid w:val="00D40604"/>
    <w:rsid w:val="00D55176"/>
    <w:rsid w:val="00D72FDB"/>
    <w:rsid w:val="00D97095"/>
    <w:rsid w:val="00E1623B"/>
    <w:rsid w:val="00E2657E"/>
    <w:rsid w:val="00ED65B6"/>
    <w:rsid w:val="00EF30C0"/>
    <w:rsid w:val="00F2759A"/>
    <w:rsid w:val="00F630FB"/>
    <w:rsid w:val="00F84718"/>
    <w:rsid w:val="00F86A3C"/>
    <w:rsid w:val="00FB4851"/>
    <w:rsid w:val="00FB6143"/>
    <w:rsid w:val="00FD0649"/>
    <w:rsid w:val="00FE637A"/>
    <w:rsid w:val="09DE0A08"/>
    <w:rsid w:val="3CDB687A"/>
    <w:rsid w:val="5E963ED9"/>
    <w:rsid w:val="7EB0A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93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alloonText">
    <w:name w:val="Balloon Text"/>
    <w:basedOn w:val="Normal"/>
    <w:semiHidden/>
    <w:rsid w:val="00694F90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styleId="Hyperlink">
    <w:name w:val="Hyperlink"/>
    <w:rsid w:val="008E6B03"/>
    <w:rPr>
      <w:color w:val="0000FF"/>
      <w:u w:val="single"/>
    </w:rPr>
  </w:style>
  <w:style w:type="table" w:styleId="TableGrid">
    <w:name w:val="Table Grid"/>
    <w:basedOn w:val="TableNormal"/>
    <w:rsid w:val="00501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alloonText">
    <w:name w:val="Balloon Text"/>
    <w:basedOn w:val="Normal"/>
    <w:semiHidden/>
    <w:rsid w:val="00694F90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styleId="Hyperlink">
    <w:name w:val="Hyperlink"/>
    <w:rsid w:val="008E6B03"/>
    <w:rPr>
      <w:color w:val="0000FF"/>
      <w:u w:val="single"/>
    </w:rPr>
  </w:style>
  <w:style w:type="table" w:styleId="TableGrid">
    <w:name w:val="Table Grid"/>
    <w:basedOn w:val="TableNormal"/>
    <w:rsid w:val="00501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86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Clifton Kyle</dc:creator>
  <cp:lastModifiedBy>Alex Nelson</cp:lastModifiedBy>
  <cp:revision>90</cp:revision>
  <cp:lastPrinted>2015-09-11T22:28:00Z</cp:lastPrinted>
  <dcterms:created xsi:type="dcterms:W3CDTF">2015-01-14T23:40:00Z</dcterms:created>
  <dcterms:modified xsi:type="dcterms:W3CDTF">2015-09-25T16:49:00Z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